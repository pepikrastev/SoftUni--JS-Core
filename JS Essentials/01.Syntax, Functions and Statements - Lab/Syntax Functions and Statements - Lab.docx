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809DDA3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Hyperlink"/>
            <w:sz w:val="24"/>
            <w:szCs w:val="24"/>
          </w:rPr>
          <w:t xml:space="preserve">"JavaScript </w:t>
        </w:r>
        <w:r w:rsidR="0001489C">
          <w:rPr>
            <w:rStyle w:val="Hyperlink"/>
            <w:sz w:val="24"/>
            <w:szCs w:val="24"/>
          </w:rPr>
          <w:t>Essentials</w:t>
        </w:r>
        <w:r w:rsidR="0070360F" w:rsidRPr="0001489C">
          <w:rPr>
            <w:rStyle w:val="Hyperlink"/>
            <w:sz w:val="24"/>
            <w:szCs w:val="24"/>
          </w:rPr>
          <w:t>" course @ SoftUni</w:t>
        </w:r>
      </w:hyperlink>
      <w:bookmarkStart w:id="0" w:name="_GoBack"/>
      <w:bookmarkEnd w:id="0"/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01489C" w:rsidRPr="0001489C">
          <w:rPr>
            <w:rStyle w:val="Hyperlink"/>
            <w:sz w:val="24"/>
            <w:szCs w:val="24"/>
          </w:rPr>
          <w:t>https://judge.softuni.bg/Contests/1421/Lab-JavaScript-Syntax-and-Operators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77777777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77777777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8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  <w:gridCol w:w="363"/>
        <w:gridCol w:w="936"/>
        <w:gridCol w:w="936"/>
      </w:tblGrid>
      <w:tr w:rsidR="00B53207" w:rsidRPr="00603773" w14:paraId="5BD78E3F" w14:textId="77777777" w:rsidTr="00F31083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F31083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677CE6C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2FF317BB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1BE23CB9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51404C3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AB9A17E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E7536B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36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36" w:type="dxa"/>
          </w:tcPr>
          <w:p w14:paraId="05A5299A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C39A9A6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3B2E21B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3CF5BB7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4FE623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</w:tr>
    </w:tbl>
    <w:p w14:paraId="50031965" w14:textId="5CBD9CFD" w:rsidR="00B53207" w:rsidRDefault="00AC72B8" w:rsidP="00B53207">
      <w:pPr>
        <w:rPr>
          <w:noProof/>
          <w:lang w:eastAsia="bg-BG"/>
        </w:rPr>
      </w:pPr>
      <w:r>
        <w:rPr>
          <w:noProof/>
          <w:lang w:eastAsia="bg-BG"/>
        </w:rPr>
        <w:t>=</w:t>
      </w: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52097D8" w14:textId="77777777" w:rsidR="00B53207" w:rsidRDefault="00B53207" w:rsidP="00B53207">
      <w:pPr>
        <w:pStyle w:val="Heading2"/>
        <w:ind w:left="357" w:hanging="357"/>
      </w:pPr>
      <w:r>
        <w:t>Functional Calculator</w:t>
      </w:r>
    </w:p>
    <w:p w14:paraId="5E6E1B8C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</w:t>
      </w:r>
      <w:r w:rsidR="002B0399">
        <w:rPr>
          <w:sz w:val="24"/>
          <w:szCs w:val="24"/>
        </w:rPr>
        <w:t xml:space="preserve">gram that receives </w:t>
      </w:r>
      <w:r w:rsidR="002B0399" w:rsidRPr="002B0399">
        <w:rPr>
          <w:b/>
          <w:sz w:val="24"/>
          <w:szCs w:val="24"/>
        </w:rPr>
        <w:t>two numbers</w:t>
      </w:r>
      <w:r w:rsidRPr="002B0399">
        <w:rPr>
          <w:sz w:val="24"/>
          <w:szCs w:val="24"/>
        </w:rPr>
        <w:t xml:space="preserve"> and an </w:t>
      </w:r>
      <w:r w:rsidRPr="002B0399">
        <w:rPr>
          <w:b/>
          <w:sz w:val="24"/>
          <w:szCs w:val="24"/>
        </w:rPr>
        <w:t>operator</w:t>
      </w:r>
      <w:r w:rsidRPr="002B0399">
        <w:rPr>
          <w:sz w:val="24"/>
          <w:szCs w:val="24"/>
        </w:rPr>
        <w:t xml:space="preserve"> and performs a calculation between the variables, using the operator. Store the different functions in variables and pass them to your calculator.</w:t>
      </w:r>
    </w:p>
    <w:p w14:paraId="4123C125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three arguments </w:t>
      </w:r>
      <w:r w:rsidR="00517E60">
        <w:rPr>
          <w:sz w:val="24"/>
          <w:szCs w:val="24"/>
        </w:rPr>
        <w:t>-</w:t>
      </w:r>
      <w:r w:rsidRPr="002B0399">
        <w:rPr>
          <w:sz w:val="24"/>
          <w:szCs w:val="24"/>
        </w:rPr>
        <w:t xml:space="preserve"> two </w:t>
      </w:r>
      <w:r w:rsidRPr="002B0399">
        <w:rPr>
          <w:noProof/>
          <w:sz w:val="24"/>
          <w:szCs w:val="24"/>
        </w:rPr>
        <w:t>numbers,</w:t>
      </w:r>
      <w:r w:rsidRPr="002B0399">
        <w:rPr>
          <w:sz w:val="24"/>
          <w:szCs w:val="24"/>
        </w:rPr>
        <w:t xml:space="preserve"> and a string, representing the operator.</w:t>
      </w:r>
    </w:p>
    <w:p w14:paraId="13B588E1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console.</w:t>
      </w:r>
    </w:p>
    <w:p w14:paraId="3650CA73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900"/>
        <w:gridCol w:w="253"/>
        <w:gridCol w:w="2267"/>
        <w:gridCol w:w="900"/>
        <w:gridCol w:w="270"/>
        <w:gridCol w:w="2610"/>
        <w:gridCol w:w="990"/>
      </w:tblGrid>
      <w:tr w:rsidR="00B53207" w:rsidRPr="00603773" w14:paraId="09298AC8" w14:textId="77777777" w:rsidTr="00F31083">
        <w:tc>
          <w:tcPr>
            <w:tcW w:w="2042" w:type="dxa"/>
            <w:shd w:val="clear" w:color="auto" w:fill="D9D9D9" w:themeFill="background1" w:themeFillShade="D9"/>
          </w:tcPr>
          <w:p w14:paraId="547365C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A1498D9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</w:tcBorders>
            <w:shd w:val="clear" w:color="auto" w:fill="auto"/>
          </w:tcPr>
          <w:p w14:paraId="3338AB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14:paraId="2029716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F14ED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6B86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14:paraId="5C1571E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BFFBB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26E90229" w14:textId="77777777" w:rsidTr="00F31083">
        <w:tc>
          <w:tcPr>
            <w:tcW w:w="2042" w:type="dxa"/>
          </w:tcPr>
          <w:p w14:paraId="19BDDD92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 4, '+'</w:t>
            </w:r>
          </w:p>
        </w:tc>
        <w:tc>
          <w:tcPr>
            <w:tcW w:w="900" w:type="dxa"/>
          </w:tcPr>
          <w:p w14:paraId="23E9E562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53" w:type="dxa"/>
            <w:vMerge/>
            <w:tcBorders>
              <w:bottom w:val="nil"/>
            </w:tcBorders>
          </w:tcPr>
          <w:p w14:paraId="5F11B50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267" w:type="dxa"/>
          </w:tcPr>
          <w:p w14:paraId="455B5C09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3, 3, '/'</w:t>
            </w:r>
          </w:p>
        </w:tc>
        <w:tc>
          <w:tcPr>
            <w:tcW w:w="900" w:type="dxa"/>
          </w:tcPr>
          <w:p w14:paraId="5CE69478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DA993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</w:tcPr>
          <w:p w14:paraId="21346963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-1, '*'</w:t>
            </w:r>
          </w:p>
        </w:tc>
        <w:tc>
          <w:tcPr>
            <w:tcW w:w="990" w:type="dxa"/>
          </w:tcPr>
          <w:p w14:paraId="72BBBA5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lastRenderedPageBreak/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32D94" w14:textId="77777777" w:rsidR="00347A04" w:rsidRDefault="00347A04" w:rsidP="00B55EBA">
      <w:pPr>
        <w:spacing w:before="0" w:after="0" w:line="240" w:lineRule="auto"/>
      </w:pPr>
      <w:r>
        <w:separator/>
      </w:r>
    </w:p>
  </w:endnote>
  <w:endnote w:type="continuationSeparator" w:id="0">
    <w:p w14:paraId="46C9CDFA" w14:textId="77777777" w:rsidR="00347A04" w:rsidRDefault="00347A04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9D9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5FCCAD77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AyyApJ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5025185" w14:textId="5FCCAD77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7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P22Nf0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40DB1" w14:textId="77777777" w:rsidR="00347A04" w:rsidRDefault="00347A04" w:rsidP="00B55EBA">
      <w:pPr>
        <w:spacing w:before="0" w:after="0" w:line="240" w:lineRule="auto"/>
      </w:pPr>
      <w:r>
        <w:separator/>
      </w:r>
    </w:p>
  </w:footnote>
  <w:footnote w:type="continuationSeparator" w:id="0">
    <w:p w14:paraId="2086BED2" w14:textId="77777777" w:rsidR="00347A04" w:rsidRDefault="00347A04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3"/>
  </w:num>
  <w:num w:numId="9">
    <w:abstractNumId w:val="6"/>
  </w:num>
  <w:num w:numId="10">
    <w:abstractNumId w:val="22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6"/>
  </w:num>
  <w:num w:numId="17">
    <w:abstractNumId w:val="29"/>
  </w:num>
  <w:num w:numId="18">
    <w:abstractNumId w:val="17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7"/>
  </w:num>
  <w:num w:numId="24">
    <w:abstractNumId w:val="27"/>
  </w:num>
  <w:num w:numId="25">
    <w:abstractNumId w:val="10"/>
  </w:num>
  <w:num w:numId="26">
    <w:abstractNumId w:val="28"/>
  </w:num>
  <w:num w:numId="27">
    <w:abstractNumId w:val="9"/>
  </w:num>
  <w:num w:numId="28">
    <w:abstractNumId w:val="20"/>
  </w:num>
  <w:num w:numId="29">
    <w:abstractNumId w:val="12"/>
  </w:num>
  <w:num w:numId="30">
    <w:abstractNumId w:val="21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D1163"/>
    <w:rsid w:val="00217ACD"/>
    <w:rsid w:val="0025426C"/>
    <w:rsid w:val="00273B2D"/>
    <w:rsid w:val="002B0399"/>
    <w:rsid w:val="002B5F70"/>
    <w:rsid w:val="002D6B47"/>
    <w:rsid w:val="002E1F8E"/>
    <w:rsid w:val="002F4180"/>
    <w:rsid w:val="00313F68"/>
    <w:rsid w:val="00317110"/>
    <w:rsid w:val="00325457"/>
    <w:rsid w:val="003314A0"/>
    <w:rsid w:val="00347A04"/>
    <w:rsid w:val="00396F76"/>
    <w:rsid w:val="003E1370"/>
    <w:rsid w:val="00421708"/>
    <w:rsid w:val="004323DF"/>
    <w:rsid w:val="00477114"/>
    <w:rsid w:val="00482B89"/>
    <w:rsid w:val="00491A02"/>
    <w:rsid w:val="00494136"/>
    <w:rsid w:val="004E6F64"/>
    <w:rsid w:val="004F3147"/>
    <w:rsid w:val="00513B87"/>
    <w:rsid w:val="00517D26"/>
    <w:rsid w:val="00517E60"/>
    <w:rsid w:val="005702CC"/>
    <w:rsid w:val="00585633"/>
    <w:rsid w:val="005C79F6"/>
    <w:rsid w:val="005E539A"/>
    <w:rsid w:val="00617552"/>
    <w:rsid w:val="00637951"/>
    <w:rsid w:val="00651352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1/Lab-JavaScript-Syntax-and-Operator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essenti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6799-0EBE-461F-817C-18F7D410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83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Hristomir Asenov</cp:lastModifiedBy>
  <cp:revision>84</cp:revision>
  <dcterms:created xsi:type="dcterms:W3CDTF">2019-01-04T15:44:00Z</dcterms:created>
  <dcterms:modified xsi:type="dcterms:W3CDTF">2019-05-09T09:49:00Z</dcterms:modified>
</cp:coreProperties>
</file>